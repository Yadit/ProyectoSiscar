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59" w:rsidRPr="005E0FFF" w:rsidRDefault="005E0FFF" w:rsidP="009B1D59">
      <w:pPr>
        <w:pStyle w:val="Ttulo10"/>
        <w:rPr>
          <w:u w:val="single"/>
          <w:lang w:val="es-EC"/>
        </w:rPr>
      </w:pPr>
      <w:r>
        <w:rPr>
          <w:lang w:val="es-EC"/>
        </w:rPr>
        <w:t>Modelado del Negocio</w:t>
      </w:r>
      <w:bookmarkStart w:id="0" w:name="_GoBack"/>
      <w:bookmarkEnd w:id="0"/>
    </w:p>
    <w:sectPr w:rsidR="009B1D59" w:rsidRPr="005E0FFF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2B3" w:rsidRDefault="00E952B3">
      <w:r>
        <w:separator/>
      </w:r>
    </w:p>
  </w:endnote>
  <w:endnote w:type="continuationSeparator" w:id="0">
    <w:p w:rsidR="00E952B3" w:rsidRDefault="00E9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2B3" w:rsidRDefault="00E952B3">
      <w:r>
        <w:separator/>
      </w:r>
    </w:p>
  </w:footnote>
  <w:footnote w:type="continuationSeparator" w:id="0">
    <w:p w:rsidR="00E952B3" w:rsidRDefault="00E95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02290652"/>
    <w:multiLevelType w:val="hybridMultilevel"/>
    <w:tmpl w:val="4154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F7A00"/>
    <w:multiLevelType w:val="hybridMultilevel"/>
    <w:tmpl w:val="3EC693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22901"/>
    <w:multiLevelType w:val="hybridMultilevel"/>
    <w:tmpl w:val="B776B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85EE0"/>
    <w:multiLevelType w:val="hybridMultilevel"/>
    <w:tmpl w:val="2CEA8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B0770"/>
    <w:multiLevelType w:val="hybridMultilevel"/>
    <w:tmpl w:val="08D67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72C0C"/>
    <w:multiLevelType w:val="hybridMultilevel"/>
    <w:tmpl w:val="2C0AC666"/>
    <w:lvl w:ilvl="0" w:tplc="3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D930D84"/>
    <w:multiLevelType w:val="hybridMultilevel"/>
    <w:tmpl w:val="78FCF524"/>
    <w:lvl w:ilvl="0" w:tplc="947E2D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9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257AAA"/>
    <w:multiLevelType w:val="multilevel"/>
    <w:tmpl w:val="21CA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D00F01"/>
    <w:multiLevelType w:val="hybridMultilevel"/>
    <w:tmpl w:val="C59440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E52F7"/>
    <w:multiLevelType w:val="hybridMultilevel"/>
    <w:tmpl w:val="C3F088EA"/>
    <w:lvl w:ilvl="0" w:tplc="D8560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F23004"/>
    <w:multiLevelType w:val="multilevel"/>
    <w:tmpl w:val="B12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D65DBC"/>
    <w:multiLevelType w:val="multilevel"/>
    <w:tmpl w:val="831A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942DC"/>
    <w:rsid w:val="000003B1"/>
    <w:rsid w:val="00031A53"/>
    <w:rsid w:val="00040D46"/>
    <w:rsid w:val="00050DFE"/>
    <w:rsid w:val="00053BA6"/>
    <w:rsid w:val="000610B8"/>
    <w:rsid w:val="00094440"/>
    <w:rsid w:val="000B1DB8"/>
    <w:rsid w:val="000C6B24"/>
    <w:rsid w:val="000E1083"/>
    <w:rsid w:val="000E4EF4"/>
    <w:rsid w:val="0012526E"/>
    <w:rsid w:val="00165C6D"/>
    <w:rsid w:val="001C034B"/>
    <w:rsid w:val="001C6EBD"/>
    <w:rsid w:val="001D3036"/>
    <w:rsid w:val="001E0D0F"/>
    <w:rsid w:val="001E2B8E"/>
    <w:rsid w:val="00203798"/>
    <w:rsid w:val="002205C7"/>
    <w:rsid w:val="00252BAB"/>
    <w:rsid w:val="00261BA1"/>
    <w:rsid w:val="002765B1"/>
    <w:rsid w:val="002A2021"/>
    <w:rsid w:val="002A3EE9"/>
    <w:rsid w:val="002D5688"/>
    <w:rsid w:val="0033684D"/>
    <w:rsid w:val="0033716F"/>
    <w:rsid w:val="0034382D"/>
    <w:rsid w:val="00387D52"/>
    <w:rsid w:val="003B1B14"/>
    <w:rsid w:val="003C5FA0"/>
    <w:rsid w:val="003D3C40"/>
    <w:rsid w:val="003D5C7E"/>
    <w:rsid w:val="003F3097"/>
    <w:rsid w:val="00404646"/>
    <w:rsid w:val="004072A8"/>
    <w:rsid w:val="00415717"/>
    <w:rsid w:val="00422C0D"/>
    <w:rsid w:val="00442FE3"/>
    <w:rsid w:val="00453772"/>
    <w:rsid w:val="0048566D"/>
    <w:rsid w:val="004B77DD"/>
    <w:rsid w:val="004C22C1"/>
    <w:rsid w:val="004C31AA"/>
    <w:rsid w:val="004D25AB"/>
    <w:rsid w:val="004D4E40"/>
    <w:rsid w:val="0050461E"/>
    <w:rsid w:val="005154B2"/>
    <w:rsid w:val="005358DA"/>
    <w:rsid w:val="005630D9"/>
    <w:rsid w:val="0058649C"/>
    <w:rsid w:val="00586CFF"/>
    <w:rsid w:val="005B1E72"/>
    <w:rsid w:val="005E0FFF"/>
    <w:rsid w:val="005E6002"/>
    <w:rsid w:val="005F1FDA"/>
    <w:rsid w:val="005F632A"/>
    <w:rsid w:val="006225EA"/>
    <w:rsid w:val="00652234"/>
    <w:rsid w:val="00657488"/>
    <w:rsid w:val="0067477F"/>
    <w:rsid w:val="00695D0F"/>
    <w:rsid w:val="006962C6"/>
    <w:rsid w:val="006A1BD8"/>
    <w:rsid w:val="006B13EC"/>
    <w:rsid w:val="00700A40"/>
    <w:rsid w:val="0070520C"/>
    <w:rsid w:val="007131A7"/>
    <w:rsid w:val="00722159"/>
    <w:rsid w:val="007309D0"/>
    <w:rsid w:val="0075481E"/>
    <w:rsid w:val="00774D0D"/>
    <w:rsid w:val="007958C0"/>
    <w:rsid w:val="0080484F"/>
    <w:rsid w:val="00861717"/>
    <w:rsid w:val="0088511A"/>
    <w:rsid w:val="00897FF8"/>
    <w:rsid w:val="008A0799"/>
    <w:rsid w:val="008C2E1F"/>
    <w:rsid w:val="008F511B"/>
    <w:rsid w:val="008F5700"/>
    <w:rsid w:val="00910AB1"/>
    <w:rsid w:val="00914605"/>
    <w:rsid w:val="00936C42"/>
    <w:rsid w:val="0095068A"/>
    <w:rsid w:val="00956EA9"/>
    <w:rsid w:val="00980FC6"/>
    <w:rsid w:val="009817C6"/>
    <w:rsid w:val="009942DC"/>
    <w:rsid w:val="009B1D59"/>
    <w:rsid w:val="009F4136"/>
    <w:rsid w:val="00A02F42"/>
    <w:rsid w:val="00A06878"/>
    <w:rsid w:val="00A61B46"/>
    <w:rsid w:val="00A8258F"/>
    <w:rsid w:val="00A82AC2"/>
    <w:rsid w:val="00AC783F"/>
    <w:rsid w:val="00AD33E2"/>
    <w:rsid w:val="00AD3D63"/>
    <w:rsid w:val="00B03F94"/>
    <w:rsid w:val="00B069EE"/>
    <w:rsid w:val="00B953BA"/>
    <w:rsid w:val="00BA284F"/>
    <w:rsid w:val="00BA4722"/>
    <w:rsid w:val="00BA6B62"/>
    <w:rsid w:val="00BD33FD"/>
    <w:rsid w:val="00C16F71"/>
    <w:rsid w:val="00C21DCE"/>
    <w:rsid w:val="00C27BCB"/>
    <w:rsid w:val="00C951AE"/>
    <w:rsid w:val="00C95EFA"/>
    <w:rsid w:val="00CA6362"/>
    <w:rsid w:val="00CB2306"/>
    <w:rsid w:val="00CE3BE7"/>
    <w:rsid w:val="00CF0521"/>
    <w:rsid w:val="00CF3BCD"/>
    <w:rsid w:val="00D00AE4"/>
    <w:rsid w:val="00D15D54"/>
    <w:rsid w:val="00D25733"/>
    <w:rsid w:val="00D37F9B"/>
    <w:rsid w:val="00D40893"/>
    <w:rsid w:val="00D46E59"/>
    <w:rsid w:val="00D67346"/>
    <w:rsid w:val="00D8313E"/>
    <w:rsid w:val="00D96787"/>
    <w:rsid w:val="00DC0A47"/>
    <w:rsid w:val="00DC2926"/>
    <w:rsid w:val="00DD6053"/>
    <w:rsid w:val="00DD625B"/>
    <w:rsid w:val="00DE1504"/>
    <w:rsid w:val="00DE55B1"/>
    <w:rsid w:val="00E3194C"/>
    <w:rsid w:val="00E3380D"/>
    <w:rsid w:val="00E438FC"/>
    <w:rsid w:val="00E51BF2"/>
    <w:rsid w:val="00E73A27"/>
    <w:rsid w:val="00E82011"/>
    <w:rsid w:val="00E952B3"/>
    <w:rsid w:val="00EA1D86"/>
    <w:rsid w:val="00EA3C57"/>
    <w:rsid w:val="00EB76BD"/>
    <w:rsid w:val="00F00716"/>
    <w:rsid w:val="00F34424"/>
    <w:rsid w:val="00F35037"/>
    <w:rsid w:val="00F36F61"/>
    <w:rsid w:val="00F51C33"/>
    <w:rsid w:val="00F54FCB"/>
    <w:rsid w:val="00F771B0"/>
    <w:rsid w:val="00F77D5A"/>
    <w:rsid w:val="00F95A8B"/>
    <w:rsid w:val="00FA0BD0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rsid w:val="00AD3D63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AD3D63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D3D63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D3D63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AD3D63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AD3D63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AD3D63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D3D63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D3D63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D3D63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AD3D63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AD3D63"/>
  </w:style>
  <w:style w:type="paragraph" w:customStyle="1" w:styleId="Ttulo10">
    <w:name w:val="Título1"/>
    <w:basedOn w:val="Normal"/>
    <w:next w:val="author"/>
    <w:rsid w:val="00AD3D63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AD3D63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AD3D63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AD3D63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AD3D63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rsid w:val="00AD3D63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AD3D63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AD3D63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AD3D63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AD3D63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AD3D63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AD3D63"/>
    <w:pPr>
      <w:ind w:firstLine="0"/>
    </w:pPr>
  </w:style>
  <w:style w:type="paragraph" w:customStyle="1" w:styleId="reference">
    <w:name w:val="reference"/>
    <w:basedOn w:val="Normal"/>
    <w:rsid w:val="00AD3D63"/>
    <w:pPr>
      <w:ind w:left="227" w:hanging="227"/>
    </w:pPr>
    <w:rPr>
      <w:sz w:val="18"/>
    </w:rPr>
  </w:style>
  <w:style w:type="character" w:styleId="Refdenotaalpie">
    <w:name w:val="footnote reference"/>
    <w:semiHidden/>
    <w:rsid w:val="00AD3D63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AD3D63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AD3D63"/>
    <w:pPr>
      <w:jc w:val="right"/>
    </w:pPr>
  </w:style>
  <w:style w:type="paragraph" w:customStyle="1" w:styleId="BulletItem">
    <w:name w:val="Bullet Item"/>
    <w:basedOn w:val="Item"/>
    <w:rsid w:val="00AD3D63"/>
  </w:style>
  <w:style w:type="paragraph" w:customStyle="1" w:styleId="Item">
    <w:name w:val="Item"/>
    <w:basedOn w:val="Normal"/>
    <w:next w:val="Normal"/>
    <w:rsid w:val="00AD3D63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AD3D63"/>
  </w:style>
  <w:style w:type="paragraph" w:styleId="Textonotapie">
    <w:name w:val="footnote text"/>
    <w:basedOn w:val="Normal"/>
    <w:semiHidden/>
    <w:rsid w:val="00AD3D63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AD3D63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AD3D63"/>
    <w:pPr>
      <w:tabs>
        <w:tab w:val="left" w:pos="170"/>
      </w:tabs>
      <w:ind w:left="170" w:hanging="170"/>
    </w:pPr>
    <w:rPr>
      <w:sz w:val="18"/>
    </w:rPr>
  </w:style>
  <w:style w:type="paragraph" w:styleId="Epgrafe">
    <w:name w:val="caption"/>
    <w:basedOn w:val="Normal"/>
    <w:next w:val="Normal"/>
    <w:qFormat/>
    <w:rsid w:val="00AD3D63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AD3D63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F36F6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E3B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n-US"/>
    </w:rPr>
  </w:style>
  <w:style w:type="character" w:customStyle="1" w:styleId="apple-tab-span">
    <w:name w:val="apple-tab-span"/>
    <w:rsid w:val="00CE3BE7"/>
  </w:style>
  <w:style w:type="table" w:styleId="Tablabsica1">
    <w:name w:val="Table Simple 1"/>
    <w:basedOn w:val="Tablanormal"/>
    <w:rsid w:val="00E51BF2"/>
    <w:pPr>
      <w:ind w:firstLine="227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rsid w:val="00453772"/>
  </w:style>
  <w:style w:type="table" w:styleId="Tablaconcuadrcula">
    <w:name w:val="Table Grid"/>
    <w:basedOn w:val="Tablanormal"/>
    <w:rsid w:val="001E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484F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8CCB-1A6C-4C7F-96D5-DE7EF930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465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20</CharactersWithSpaces>
  <SharedDoc>false</SharedDoc>
  <HLinks>
    <vt:vector size="18" baseType="variant">
      <vt:variant>
        <vt:i4>1245215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http://www.springer.com/lncs</vt:lpwstr>
      </vt:variant>
      <vt:variant>
        <vt:lpwstr/>
      </vt:variant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mailto:LNCS@Springer.com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Toshiba_L735</cp:lastModifiedBy>
  <cp:revision>10</cp:revision>
  <cp:lastPrinted>2006-05-07T23:03:00Z</cp:lastPrinted>
  <dcterms:created xsi:type="dcterms:W3CDTF">2013-01-16T11:05:00Z</dcterms:created>
  <dcterms:modified xsi:type="dcterms:W3CDTF">2013-06-21T01:01:00Z</dcterms:modified>
</cp:coreProperties>
</file>