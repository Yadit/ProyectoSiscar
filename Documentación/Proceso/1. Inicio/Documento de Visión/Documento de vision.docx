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59" w:rsidRPr="00936C42" w:rsidRDefault="00956EA9" w:rsidP="009B1D59">
      <w:pPr>
        <w:pStyle w:val="Ttulo10"/>
        <w:rPr>
          <w:lang w:val="es-EC"/>
        </w:rPr>
      </w:pPr>
      <w:bookmarkStart w:id="0" w:name="_GoBack"/>
      <w:bookmarkEnd w:id="0"/>
      <w:r>
        <w:rPr>
          <w:lang w:val="es-EC"/>
        </w:rPr>
        <w:t>Documento de visión</w:t>
      </w:r>
    </w:p>
    <w:sectPr w:rsidR="009B1D59" w:rsidRPr="00936C42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21" w:rsidRDefault="002A2021">
      <w:r>
        <w:separator/>
      </w:r>
    </w:p>
  </w:endnote>
  <w:endnote w:type="continuationSeparator" w:id="0">
    <w:p w:rsidR="002A2021" w:rsidRDefault="002A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21" w:rsidRDefault="002A2021">
      <w:r>
        <w:separator/>
      </w:r>
    </w:p>
  </w:footnote>
  <w:footnote w:type="continuationSeparator" w:id="0">
    <w:p w:rsidR="002A2021" w:rsidRDefault="002A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02290652"/>
    <w:multiLevelType w:val="hybridMultilevel"/>
    <w:tmpl w:val="4154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F7A00"/>
    <w:multiLevelType w:val="hybridMultilevel"/>
    <w:tmpl w:val="3EC69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22901"/>
    <w:multiLevelType w:val="hybridMultilevel"/>
    <w:tmpl w:val="B776B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5EE0"/>
    <w:multiLevelType w:val="hybridMultilevel"/>
    <w:tmpl w:val="2CEA8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0770"/>
    <w:multiLevelType w:val="hybridMultilevel"/>
    <w:tmpl w:val="08D6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72C0C"/>
    <w:multiLevelType w:val="hybridMultilevel"/>
    <w:tmpl w:val="2C0AC666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930D84"/>
    <w:multiLevelType w:val="hybridMultilevel"/>
    <w:tmpl w:val="78FCF524"/>
    <w:lvl w:ilvl="0" w:tplc="947E2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9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257AAA"/>
    <w:multiLevelType w:val="multilevel"/>
    <w:tmpl w:val="21CA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00F01"/>
    <w:multiLevelType w:val="hybridMultilevel"/>
    <w:tmpl w:val="C59440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E52F7"/>
    <w:multiLevelType w:val="hybridMultilevel"/>
    <w:tmpl w:val="C3F088EA"/>
    <w:lvl w:ilvl="0" w:tplc="D8560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F23004"/>
    <w:multiLevelType w:val="multilevel"/>
    <w:tmpl w:val="B12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D65DBC"/>
    <w:multiLevelType w:val="multilevel"/>
    <w:tmpl w:val="831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31A53"/>
    <w:rsid w:val="00040D46"/>
    <w:rsid w:val="00050DFE"/>
    <w:rsid w:val="00053BA6"/>
    <w:rsid w:val="000610B8"/>
    <w:rsid w:val="00094440"/>
    <w:rsid w:val="000B1DB8"/>
    <w:rsid w:val="000C6B24"/>
    <w:rsid w:val="000E1083"/>
    <w:rsid w:val="000E4EF4"/>
    <w:rsid w:val="0012526E"/>
    <w:rsid w:val="00165C6D"/>
    <w:rsid w:val="001C034B"/>
    <w:rsid w:val="001C6EBD"/>
    <w:rsid w:val="001D3036"/>
    <w:rsid w:val="001E0D0F"/>
    <w:rsid w:val="001E2B8E"/>
    <w:rsid w:val="00203798"/>
    <w:rsid w:val="002205C7"/>
    <w:rsid w:val="00252BAB"/>
    <w:rsid w:val="00261BA1"/>
    <w:rsid w:val="002765B1"/>
    <w:rsid w:val="002A2021"/>
    <w:rsid w:val="002A3EE9"/>
    <w:rsid w:val="002D5688"/>
    <w:rsid w:val="0033684D"/>
    <w:rsid w:val="0033716F"/>
    <w:rsid w:val="0034382D"/>
    <w:rsid w:val="00387D52"/>
    <w:rsid w:val="003B1B14"/>
    <w:rsid w:val="003C5FA0"/>
    <w:rsid w:val="003D3C40"/>
    <w:rsid w:val="003D5C7E"/>
    <w:rsid w:val="003F3097"/>
    <w:rsid w:val="00404646"/>
    <w:rsid w:val="004072A8"/>
    <w:rsid w:val="00415717"/>
    <w:rsid w:val="00422C0D"/>
    <w:rsid w:val="00442FE3"/>
    <w:rsid w:val="00453772"/>
    <w:rsid w:val="0048566D"/>
    <w:rsid w:val="004B77DD"/>
    <w:rsid w:val="004C22C1"/>
    <w:rsid w:val="004C31AA"/>
    <w:rsid w:val="004D25AB"/>
    <w:rsid w:val="004D4E40"/>
    <w:rsid w:val="0050461E"/>
    <w:rsid w:val="005154B2"/>
    <w:rsid w:val="005358DA"/>
    <w:rsid w:val="005630D9"/>
    <w:rsid w:val="0058649C"/>
    <w:rsid w:val="00586CFF"/>
    <w:rsid w:val="005B1E72"/>
    <w:rsid w:val="005E6002"/>
    <w:rsid w:val="005F1FDA"/>
    <w:rsid w:val="005F632A"/>
    <w:rsid w:val="006225EA"/>
    <w:rsid w:val="00652234"/>
    <w:rsid w:val="00657488"/>
    <w:rsid w:val="0067477F"/>
    <w:rsid w:val="00695D0F"/>
    <w:rsid w:val="006962C6"/>
    <w:rsid w:val="006A1BD8"/>
    <w:rsid w:val="006B13EC"/>
    <w:rsid w:val="00700A40"/>
    <w:rsid w:val="0070520C"/>
    <w:rsid w:val="007131A7"/>
    <w:rsid w:val="00722159"/>
    <w:rsid w:val="007309D0"/>
    <w:rsid w:val="0075481E"/>
    <w:rsid w:val="00774D0D"/>
    <w:rsid w:val="007958C0"/>
    <w:rsid w:val="0080484F"/>
    <w:rsid w:val="00861717"/>
    <w:rsid w:val="0088511A"/>
    <w:rsid w:val="00897FF8"/>
    <w:rsid w:val="008A0799"/>
    <w:rsid w:val="008C2E1F"/>
    <w:rsid w:val="008F511B"/>
    <w:rsid w:val="008F5700"/>
    <w:rsid w:val="00910AB1"/>
    <w:rsid w:val="00914605"/>
    <w:rsid w:val="00936C42"/>
    <w:rsid w:val="0095068A"/>
    <w:rsid w:val="00956EA9"/>
    <w:rsid w:val="00980FC6"/>
    <w:rsid w:val="009817C6"/>
    <w:rsid w:val="009942DC"/>
    <w:rsid w:val="009B1D59"/>
    <w:rsid w:val="009F4136"/>
    <w:rsid w:val="00A02F42"/>
    <w:rsid w:val="00A06878"/>
    <w:rsid w:val="00A61B46"/>
    <w:rsid w:val="00A8258F"/>
    <w:rsid w:val="00A82AC2"/>
    <w:rsid w:val="00AC783F"/>
    <w:rsid w:val="00AD33E2"/>
    <w:rsid w:val="00AD3D63"/>
    <w:rsid w:val="00B03F94"/>
    <w:rsid w:val="00B069EE"/>
    <w:rsid w:val="00B953BA"/>
    <w:rsid w:val="00BA284F"/>
    <w:rsid w:val="00BA4722"/>
    <w:rsid w:val="00BA6B62"/>
    <w:rsid w:val="00BD33FD"/>
    <w:rsid w:val="00C16F71"/>
    <w:rsid w:val="00C21DCE"/>
    <w:rsid w:val="00C27BCB"/>
    <w:rsid w:val="00C951AE"/>
    <w:rsid w:val="00C95EFA"/>
    <w:rsid w:val="00CA6362"/>
    <w:rsid w:val="00CB2306"/>
    <w:rsid w:val="00CE3BE7"/>
    <w:rsid w:val="00CF0521"/>
    <w:rsid w:val="00CF3BCD"/>
    <w:rsid w:val="00D00AE4"/>
    <w:rsid w:val="00D15D54"/>
    <w:rsid w:val="00D25733"/>
    <w:rsid w:val="00D37F9B"/>
    <w:rsid w:val="00D40893"/>
    <w:rsid w:val="00D46E59"/>
    <w:rsid w:val="00D67346"/>
    <w:rsid w:val="00D8313E"/>
    <w:rsid w:val="00D96787"/>
    <w:rsid w:val="00DC0A47"/>
    <w:rsid w:val="00DC2926"/>
    <w:rsid w:val="00DD6053"/>
    <w:rsid w:val="00DD625B"/>
    <w:rsid w:val="00DE1504"/>
    <w:rsid w:val="00DE55B1"/>
    <w:rsid w:val="00E3194C"/>
    <w:rsid w:val="00E3380D"/>
    <w:rsid w:val="00E438FC"/>
    <w:rsid w:val="00E51BF2"/>
    <w:rsid w:val="00E73A27"/>
    <w:rsid w:val="00E82011"/>
    <w:rsid w:val="00EA1D86"/>
    <w:rsid w:val="00EA3C57"/>
    <w:rsid w:val="00EB76BD"/>
    <w:rsid w:val="00F00716"/>
    <w:rsid w:val="00F34424"/>
    <w:rsid w:val="00F35037"/>
    <w:rsid w:val="00F36F61"/>
    <w:rsid w:val="00F51C33"/>
    <w:rsid w:val="00F54FCB"/>
    <w:rsid w:val="00F771B0"/>
    <w:rsid w:val="00F77D5A"/>
    <w:rsid w:val="00F95A8B"/>
    <w:rsid w:val="00FA0BD0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AD3D63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AD3D63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D3D63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D3D63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D3D63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D3D63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AD3D63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3D63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3D63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3D63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AD3D63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AD3D63"/>
  </w:style>
  <w:style w:type="paragraph" w:customStyle="1" w:styleId="Ttulo10">
    <w:name w:val="Título1"/>
    <w:basedOn w:val="Normal"/>
    <w:next w:val="author"/>
    <w:rsid w:val="00AD3D63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AD3D63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AD3D6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AD3D63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AD3D63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AD3D63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AD3D63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AD3D63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AD3D63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AD3D63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AD3D63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AD3D63"/>
    <w:pPr>
      <w:ind w:firstLine="0"/>
    </w:pPr>
  </w:style>
  <w:style w:type="paragraph" w:customStyle="1" w:styleId="reference">
    <w:name w:val="reference"/>
    <w:basedOn w:val="Normal"/>
    <w:rsid w:val="00AD3D63"/>
    <w:pPr>
      <w:ind w:left="227" w:hanging="227"/>
    </w:pPr>
    <w:rPr>
      <w:sz w:val="18"/>
    </w:rPr>
  </w:style>
  <w:style w:type="character" w:styleId="Refdenotaalpie">
    <w:name w:val="footnote reference"/>
    <w:semiHidden/>
    <w:rsid w:val="00AD3D63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AD3D63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AD3D63"/>
    <w:pPr>
      <w:jc w:val="right"/>
    </w:pPr>
  </w:style>
  <w:style w:type="paragraph" w:customStyle="1" w:styleId="BulletItem">
    <w:name w:val="Bullet Item"/>
    <w:basedOn w:val="Item"/>
    <w:rsid w:val="00AD3D63"/>
  </w:style>
  <w:style w:type="paragraph" w:customStyle="1" w:styleId="Item">
    <w:name w:val="Item"/>
    <w:basedOn w:val="Normal"/>
    <w:next w:val="Normal"/>
    <w:rsid w:val="00AD3D63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D3D63"/>
  </w:style>
  <w:style w:type="paragraph" w:styleId="Textonotapie">
    <w:name w:val="footnote text"/>
    <w:basedOn w:val="Normal"/>
    <w:semiHidden/>
    <w:rsid w:val="00AD3D63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AD3D63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AD3D63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AD3D63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AD3D63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E3B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rsid w:val="00CE3BE7"/>
  </w:style>
  <w:style w:type="table" w:styleId="Tablabsica1">
    <w:name w:val="Table Simple 1"/>
    <w:basedOn w:val="Tablanormal"/>
    <w:rsid w:val="00E51BF2"/>
    <w:pPr>
      <w:ind w:firstLine="227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rsid w:val="00453772"/>
  </w:style>
  <w:style w:type="table" w:styleId="Tablaconcuadrcula">
    <w:name w:val="Table Grid"/>
    <w:basedOn w:val="Tablanormal"/>
    <w:rsid w:val="001E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8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E397B-009D-49AF-8FDF-5CF61363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19</CharactersWithSpaces>
  <SharedDoc>false</SharedDoc>
  <HLinks>
    <vt:vector size="18" baseType="variant"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Toshiba_L735</cp:lastModifiedBy>
  <cp:revision>8</cp:revision>
  <cp:lastPrinted>2006-05-07T23:03:00Z</cp:lastPrinted>
  <dcterms:created xsi:type="dcterms:W3CDTF">2013-01-16T11:05:00Z</dcterms:created>
  <dcterms:modified xsi:type="dcterms:W3CDTF">2013-06-21T00:59:00Z</dcterms:modified>
</cp:coreProperties>
</file>