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59" w:rsidRPr="005E0FFF" w:rsidRDefault="00C914C9" w:rsidP="009B1D59">
      <w:pPr>
        <w:pStyle w:val="Ttulo10"/>
        <w:rPr>
          <w:u w:val="single"/>
          <w:lang w:val="es-EC"/>
        </w:rPr>
      </w:pPr>
      <w:r>
        <w:rPr>
          <w:lang w:val="es-EC"/>
        </w:rPr>
        <w:t>Diagrama</w:t>
      </w:r>
      <w:bookmarkStart w:id="0" w:name="_GoBack"/>
      <w:bookmarkEnd w:id="0"/>
      <w:r w:rsidR="006D7BB3">
        <w:rPr>
          <w:lang w:val="es-EC"/>
        </w:rPr>
        <w:t xml:space="preserve"> de Requisitos</w:t>
      </w:r>
    </w:p>
    <w:sectPr w:rsidR="009B1D59" w:rsidRPr="005E0FFF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899" w:rsidRDefault="00B93899">
      <w:r>
        <w:separator/>
      </w:r>
    </w:p>
  </w:endnote>
  <w:endnote w:type="continuationSeparator" w:id="0">
    <w:p w:rsidR="00B93899" w:rsidRDefault="00B9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899" w:rsidRDefault="00B93899">
      <w:r>
        <w:separator/>
      </w:r>
    </w:p>
  </w:footnote>
  <w:footnote w:type="continuationSeparator" w:id="0">
    <w:p w:rsidR="00B93899" w:rsidRDefault="00B9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02290652"/>
    <w:multiLevelType w:val="hybridMultilevel"/>
    <w:tmpl w:val="4154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F7A00"/>
    <w:multiLevelType w:val="hybridMultilevel"/>
    <w:tmpl w:val="3EC693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22901"/>
    <w:multiLevelType w:val="hybridMultilevel"/>
    <w:tmpl w:val="B776B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85EE0"/>
    <w:multiLevelType w:val="hybridMultilevel"/>
    <w:tmpl w:val="2CEA8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B0770"/>
    <w:multiLevelType w:val="hybridMultilevel"/>
    <w:tmpl w:val="08D6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72C0C"/>
    <w:multiLevelType w:val="hybridMultilevel"/>
    <w:tmpl w:val="2C0AC666"/>
    <w:lvl w:ilvl="0" w:tplc="3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D930D84"/>
    <w:multiLevelType w:val="hybridMultilevel"/>
    <w:tmpl w:val="78FCF524"/>
    <w:lvl w:ilvl="0" w:tplc="947E2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9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257AAA"/>
    <w:multiLevelType w:val="multilevel"/>
    <w:tmpl w:val="21CA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00F01"/>
    <w:multiLevelType w:val="hybridMultilevel"/>
    <w:tmpl w:val="C59440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E52F7"/>
    <w:multiLevelType w:val="hybridMultilevel"/>
    <w:tmpl w:val="C3F088EA"/>
    <w:lvl w:ilvl="0" w:tplc="D8560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F23004"/>
    <w:multiLevelType w:val="multilevel"/>
    <w:tmpl w:val="B12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D65DBC"/>
    <w:multiLevelType w:val="multilevel"/>
    <w:tmpl w:val="831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31A53"/>
    <w:rsid w:val="00040D46"/>
    <w:rsid w:val="00050DFE"/>
    <w:rsid w:val="00053BA6"/>
    <w:rsid w:val="000610B8"/>
    <w:rsid w:val="00094440"/>
    <w:rsid w:val="000B1DB8"/>
    <w:rsid w:val="000C6B24"/>
    <w:rsid w:val="000E1083"/>
    <w:rsid w:val="000E4EF4"/>
    <w:rsid w:val="0012526E"/>
    <w:rsid w:val="00165C6D"/>
    <w:rsid w:val="001C034B"/>
    <w:rsid w:val="001C6EBD"/>
    <w:rsid w:val="001D3036"/>
    <w:rsid w:val="001E0D0F"/>
    <w:rsid w:val="001E2B8E"/>
    <w:rsid w:val="00203798"/>
    <w:rsid w:val="002205C7"/>
    <w:rsid w:val="00252BAB"/>
    <w:rsid w:val="00261BA1"/>
    <w:rsid w:val="002765B1"/>
    <w:rsid w:val="002A2021"/>
    <w:rsid w:val="002A3EE9"/>
    <w:rsid w:val="002D5688"/>
    <w:rsid w:val="0033684D"/>
    <w:rsid w:val="0033716F"/>
    <w:rsid w:val="0034382D"/>
    <w:rsid w:val="00387D52"/>
    <w:rsid w:val="003B1B14"/>
    <w:rsid w:val="003C5FA0"/>
    <w:rsid w:val="003D3C40"/>
    <w:rsid w:val="003D5C7E"/>
    <w:rsid w:val="003F3097"/>
    <w:rsid w:val="00404646"/>
    <w:rsid w:val="004072A8"/>
    <w:rsid w:val="00415717"/>
    <w:rsid w:val="00422C0D"/>
    <w:rsid w:val="00442FE3"/>
    <w:rsid w:val="00453772"/>
    <w:rsid w:val="0048566D"/>
    <w:rsid w:val="004B77DD"/>
    <w:rsid w:val="004C22C1"/>
    <w:rsid w:val="004C31AA"/>
    <w:rsid w:val="004D25AB"/>
    <w:rsid w:val="004D4E40"/>
    <w:rsid w:val="0050461E"/>
    <w:rsid w:val="005154B2"/>
    <w:rsid w:val="005358DA"/>
    <w:rsid w:val="005630D9"/>
    <w:rsid w:val="0058649C"/>
    <w:rsid w:val="00586CFF"/>
    <w:rsid w:val="005B1E72"/>
    <w:rsid w:val="005E0FFF"/>
    <w:rsid w:val="005E6002"/>
    <w:rsid w:val="005F1FDA"/>
    <w:rsid w:val="005F632A"/>
    <w:rsid w:val="006225EA"/>
    <w:rsid w:val="00652234"/>
    <w:rsid w:val="00657488"/>
    <w:rsid w:val="0067477F"/>
    <w:rsid w:val="00695D0F"/>
    <w:rsid w:val="006962C6"/>
    <w:rsid w:val="006A1BD8"/>
    <w:rsid w:val="006B13EC"/>
    <w:rsid w:val="006D7BB3"/>
    <w:rsid w:val="00700A40"/>
    <w:rsid w:val="0070520C"/>
    <w:rsid w:val="007131A7"/>
    <w:rsid w:val="00722159"/>
    <w:rsid w:val="007309D0"/>
    <w:rsid w:val="0075481E"/>
    <w:rsid w:val="00774D0D"/>
    <w:rsid w:val="007958C0"/>
    <w:rsid w:val="0080484F"/>
    <w:rsid w:val="00861717"/>
    <w:rsid w:val="0088511A"/>
    <w:rsid w:val="00897FF8"/>
    <w:rsid w:val="008A0799"/>
    <w:rsid w:val="008C2E1F"/>
    <w:rsid w:val="008F511B"/>
    <w:rsid w:val="008F5700"/>
    <w:rsid w:val="00910AB1"/>
    <w:rsid w:val="00914605"/>
    <w:rsid w:val="00936C42"/>
    <w:rsid w:val="0095068A"/>
    <w:rsid w:val="00956EA9"/>
    <w:rsid w:val="00980FC6"/>
    <w:rsid w:val="009817C6"/>
    <w:rsid w:val="009942DC"/>
    <w:rsid w:val="009B1D59"/>
    <w:rsid w:val="009F4136"/>
    <w:rsid w:val="00A02F42"/>
    <w:rsid w:val="00A06878"/>
    <w:rsid w:val="00A61B46"/>
    <w:rsid w:val="00A8258F"/>
    <w:rsid w:val="00A82AC2"/>
    <w:rsid w:val="00AC783F"/>
    <w:rsid w:val="00AD33E2"/>
    <w:rsid w:val="00AD3D63"/>
    <w:rsid w:val="00B03F94"/>
    <w:rsid w:val="00B069EE"/>
    <w:rsid w:val="00B93899"/>
    <w:rsid w:val="00B953BA"/>
    <w:rsid w:val="00BA284F"/>
    <w:rsid w:val="00BA4722"/>
    <w:rsid w:val="00BA6B62"/>
    <w:rsid w:val="00BD33FD"/>
    <w:rsid w:val="00C16F71"/>
    <w:rsid w:val="00C21DCE"/>
    <w:rsid w:val="00C27BCB"/>
    <w:rsid w:val="00C914C9"/>
    <w:rsid w:val="00C951AE"/>
    <w:rsid w:val="00C95EFA"/>
    <w:rsid w:val="00CA6362"/>
    <w:rsid w:val="00CB2306"/>
    <w:rsid w:val="00CE3BE7"/>
    <w:rsid w:val="00CF0521"/>
    <w:rsid w:val="00CF3BCD"/>
    <w:rsid w:val="00D00AE4"/>
    <w:rsid w:val="00D15D54"/>
    <w:rsid w:val="00D25733"/>
    <w:rsid w:val="00D37F9B"/>
    <w:rsid w:val="00D40893"/>
    <w:rsid w:val="00D46E59"/>
    <w:rsid w:val="00D67346"/>
    <w:rsid w:val="00D8313E"/>
    <w:rsid w:val="00D96787"/>
    <w:rsid w:val="00DC0A47"/>
    <w:rsid w:val="00DC2926"/>
    <w:rsid w:val="00DD6053"/>
    <w:rsid w:val="00DD625B"/>
    <w:rsid w:val="00DE1504"/>
    <w:rsid w:val="00DE55B1"/>
    <w:rsid w:val="00E3194C"/>
    <w:rsid w:val="00E3380D"/>
    <w:rsid w:val="00E438FC"/>
    <w:rsid w:val="00E51BF2"/>
    <w:rsid w:val="00E73A27"/>
    <w:rsid w:val="00E82011"/>
    <w:rsid w:val="00E952B3"/>
    <w:rsid w:val="00EA1D86"/>
    <w:rsid w:val="00EA3C57"/>
    <w:rsid w:val="00EB76BD"/>
    <w:rsid w:val="00F00716"/>
    <w:rsid w:val="00F01C5F"/>
    <w:rsid w:val="00F34424"/>
    <w:rsid w:val="00F35037"/>
    <w:rsid w:val="00F36F61"/>
    <w:rsid w:val="00F51C33"/>
    <w:rsid w:val="00F54FCB"/>
    <w:rsid w:val="00F771B0"/>
    <w:rsid w:val="00F77D5A"/>
    <w:rsid w:val="00F95A8B"/>
    <w:rsid w:val="00FA0BD0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AD3D63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AD3D63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D3D63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D3D63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AD3D63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AD3D63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AD3D63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D3D63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D3D63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D3D63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AD3D63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AD3D63"/>
  </w:style>
  <w:style w:type="paragraph" w:customStyle="1" w:styleId="Ttulo10">
    <w:name w:val="Título1"/>
    <w:basedOn w:val="Normal"/>
    <w:next w:val="author"/>
    <w:rsid w:val="00AD3D63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AD3D63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AD3D63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AD3D63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AD3D63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AD3D63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AD3D63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AD3D63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AD3D63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AD3D63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AD3D63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AD3D63"/>
    <w:pPr>
      <w:ind w:firstLine="0"/>
    </w:pPr>
  </w:style>
  <w:style w:type="paragraph" w:customStyle="1" w:styleId="reference">
    <w:name w:val="reference"/>
    <w:basedOn w:val="Normal"/>
    <w:rsid w:val="00AD3D63"/>
    <w:pPr>
      <w:ind w:left="227" w:hanging="227"/>
    </w:pPr>
    <w:rPr>
      <w:sz w:val="18"/>
    </w:rPr>
  </w:style>
  <w:style w:type="character" w:styleId="Refdenotaalpie">
    <w:name w:val="footnote reference"/>
    <w:semiHidden/>
    <w:rsid w:val="00AD3D63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AD3D63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AD3D63"/>
    <w:pPr>
      <w:jc w:val="right"/>
    </w:pPr>
  </w:style>
  <w:style w:type="paragraph" w:customStyle="1" w:styleId="BulletItem">
    <w:name w:val="Bullet Item"/>
    <w:basedOn w:val="Item"/>
    <w:rsid w:val="00AD3D63"/>
  </w:style>
  <w:style w:type="paragraph" w:customStyle="1" w:styleId="Item">
    <w:name w:val="Item"/>
    <w:basedOn w:val="Normal"/>
    <w:next w:val="Normal"/>
    <w:rsid w:val="00AD3D63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AD3D63"/>
  </w:style>
  <w:style w:type="paragraph" w:styleId="Textonotapie">
    <w:name w:val="footnote text"/>
    <w:basedOn w:val="Normal"/>
    <w:semiHidden/>
    <w:rsid w:val="00AD3D63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AD3D63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AD3D63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AD3D63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AD3D63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36F6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E3B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n-US"/>
    </w:rPr>
  </w:style>
  <w:style w:type="character" w:customStyle="1" w:styleId="apple-tab-span">
    <w:name w:val="apple-tab-span"/>
    <w:rsid w:val="00CE3BE7"/>
  </w:style>
  <w:style w:type="table" w:styleId="Tablabsica1">
    <w:name w:val="Table Simple 1"/>
    <w:basedOn w:val="Tablanormal"/>
    <w:rsid w:val="00E51BF2"/>
    <w:pPr>
      <w:ind w:firstLine="227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rsid w:val="00453772"/>
  </w:style>
  <w:style w:type="table" w:styleId="Tablaconcuadrcula">
    <w:name w:val="Table Grid"/>
    <w:basedOn w:val="Tablanormal"/>
    <w:rsid w:val="001E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48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7B6D9-12F7-4083-9947-2707084E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465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22</CharactersWithSpaces>
  <SharedDoc>false</SharedDoc>
  <HLinks>
    <vt:vector size="18" baseType="variant">
      <vt:variant>
        <vt:i4>1245215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mailto:LNCS@Springer.com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Toshiba_L735</cp:lastModifiedBy>
  <cp:revision>13</cp:revision>
  <cp:lastPrinted>2006-05-07T23:03:00Z</cp:lastPrinted>
  <dcterms:created xsi:type="dcterms:W3CDTF">2013-01-16T11:05:00Z</dcterms:created>
  <dcterms:modified xsi:type="dcterms:W3CDTF">2013-06-21T01:03:00Z</dcterms:modified>
</cp:coreProperties>
</file>